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0C" w:rsidRPr="00AF555C" w:rsidRDefault="00F950C6">
      <w:pPr>
        <w:pStyle w:val="Heading1"/>
        <w:rPr>
          <w:sz w:val="28"/>
          <w:szCs w:val="28"/>
        </w:rPr>
      </w:pPr>
      <w:r w:rsidRPr="00AF555C">
        <w:rPr>
          <w:sz w:val="28"/>
          <w:szCs w:val="28"/>
        </w:rPr>
        <w:t>Professional Summary</w:t>
      </w:r>
    </w:p>
    <w:p w:rsidR="006B6F0C" w:rsidRPr="00295DB8" w:rsidRDefault="00F950C6">
      <w:pPr>
        <w:rPr>
          <w:rFonts w:asciiTheme="majorHAnsi" w:hAnsiTheme="majorHAnsi"/>
        </w:rPr>
      </w:pPr>
      <w:r w:rsidRPr="00295DB8">
        <w:rPr>
          <w:rFonts w:asciiTheme="majorHAnsi" w:hAnsiTheme="majorHAnsi"/>
        </w:rPr>
        <w:t>Highly skilled DevOps Engineer with 3</w:t>
      </w:r>
      <w:r w:rsidR="005C2967" w:rsidRPr="00295DB8">
        <w:rPr>
          <w:rFonts w:asciiTheme="majorHAnsi" w:hAnsiTheme="majorHAnsi"/>
        </w:rPr>
        <w:t xml:space="preserve"> +</w:t>
      </w:r>
      <w:r w:rsidRPr="00295DB8">
        <w:rPr>
          <w:rFonts w:asciiTheme="majorHAnsi" w:hAnsiTheme="majorHAnsi"/>
        </w:rPr>
        <w:t xml:space="preserve"> years of experience in designing, implementing, and managing CI/CD pipelines, cloud infrastructure, and automation tools. Proficient in leveraging modern DevOps practices to optimize deployment processes and enhance software quality. Adept at collaborating with cross-functional teams to deliver robust and scalable solutions</w:t>
      </w:r>
    </w:p>
    <w:p w:rsidR="00EA3875" w:rsidRPr="00EA3875" w:rsidRDefault="00EA3875" w:rsidP="00EA3875">
      <w:pPr>
        <w:numPr>
          <w:ilvl w:val="0"/>
          <w:numId w:val="8"/>
        </w:numPr>
        <w:shd w:val="clear" w:color="auto" w:fill="FAFAFA"/>
        <w:spacing w:line="240" w:lineRule="auto"/>
        <w:textAlignment w:val="baseline"/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</w:pPr>
      <w:r w:rsidRPr="00EA3875"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  <w:t>Expertise in Linux</w:t>
      </w:r>
    </w:p>
    <w:p w:rsidR="00EA3875" w:rsidRPr="00EA3875" w:rsidRDefault="00EA3875" w:rsidP="00EA3875">
      <w:pPr>
        <w:numPr>
          <w:ilvl w:val="0"/>
          <w:numId w:val="8"/>
        </w:numPr>
        <w:shd w:val="clear" w:color="auto" w:fill="FAFAFA"/>
        <w:spacing w:line="240" w:lineRule="auto"/>
        <w:textAlignment w:val="baseline"/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</w:pPr>
      <w:r w:rsidRPr="00EA3875"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  <w:t>Proficient in SDLC, Waterfall, and Agile methodologies</w:t>
      </w:r>
    </w:p>
    <w:p w:rsidR="00EA3875" w:rsidRPr="00EA3875" w:rsidRDefault="00EA3875" w:rsidP="00EA3875">
      <w:pPr>
        <w:numPr>
          <w:ilvl w:val="0"/>
          <w:numId w:val="8"/>
        </w:numPr>
        <w:shd w:val="clear" w:color="auto" w:fill="FAFAFA"/>
        <w:spacing w:line="240" w:lineRule="auto"/>
        <w:textAlignment w:val="baseline"/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</w:pPr>
      <w:r w:rsidRPr="00EA3875"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  <w:t>Maintenance of Docker/Container clusters</w:t>
      </w:r>
    </w:p>
    <w:p w:rsidR="00EA3875" w:rsidRPr="00295DB8" w:rsidRDefault="00EA3875" w:rsidP="00EA3875">
      <w:pPr>
        <w:numPr>
          <w:ilvl w:val="0"/>
          <w:numId w:val="8"/>
        </w:numPr>
        <w:shd w:val="clear" w:color="auto" w:fill="FAFAFA"/>
        <w:spacing w:line="240" w:lineRule="auto"/>
        <w:textAlignment w:val="baseline"/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</w:pPr>
      <w:r w:rsidRPr="00EA3875"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  <w:t>Comfortable collaborating with team-mates working from around the globe</w:t>
      </w:r>
    </w:p>
    <w:p w:rsidR="00EA3875" w:rsidRPr="00295DB8" w:rsidRDefault="00EA3875" w:rsidP="00EA3875">
      <w:pPr>
        <w:numPr>
          <w:ilvl w:val="0"/>
          <w:numId w:val="8"/>
        </w:numPr>
        <w:shd w:val="clear" w:color="auto" w:fill="FAFAFA"/>
        <w:spacing w:line="240" w:lineRule="auto"/>
        <w:textAlignment w:val="baseline"/>
        <w:rPr>
          <w:rFonts w:asciiTheme="majorHAnsi" w:eastAsia="Times New Roman" w:hAnsiTheme="majorHAnsi" w:cs="Times New Roman"/>
          <w:color w:val="212121"/>
          <w:sz w:val="24"/>
          <w:szCs w:val="24"/>
          <w:lang w:val="en-IN" w:eastAsia="en-IN"/>
        </w:rPr>
      </w:pPr>
      <w:r w:rsidRPr="00295DB8">
        <w:rPr>
          <w:rFonts w:asciiTheme="majorHAnsi" w:eastAsia="Times New Roman" w:hAnsiTheme="majorHAnsi" w:cs="Times New Roman"/>
          <w:color w:val="000009"/>
        </w:rPr>
        <w:t>Good Knowledge in Core and Advance Python concepts.</w:t>
      </w:r>
    </w:p>
    <w:p w:rsidR="00EA3875" w:rsidRPr="00295DB8" w:rsidRDefault="00FB6AF9" w:rsidP="00EA3875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295DB8">
        <w:rPr>
          <w:rFonts w:asciiTheme="majorHAnsi" w:hAnsiTheme="majorHAnsi"/>
        </w:rPr>
        <w:t>Proficient in AWS Services like EC2,</w:t>
      </w:r>
      <w:r w:rsidR="0032679D" w:rsidRPr="00295DB8">
        <w:rPr>
          <w:rFonts w:asciiTheme="majorHAnsi" w:hAnsiTheme="majorHAnsi"/>
        </w:rPr>
        <w:t xml:space="preserve"> </w:t>
      </w:r>
      <w:r w:rsidRPr="00295DB8">
        <w:rPr>
          <w:rFonts w:asciiTheme="majorHAnsi" w:hAnsiTheme="majorHAnsi"/>
        </w:rPr>
        <w:t>S3, VPC,</w:t>
      </w:r>
      <w:r w:rsidR="0032679D" w:rsidRPr="00295DB8">
        <w:rPr>
          <w:rFonts w:asciiTheme="majorHAnsi" w:hAnsiTheme="majorHAnsi"/>
        </w:rPr>
        <w:t xml:space="preserve"> </w:t>
      </w:r>
      <w:r w:rsidRPr="00295DB8">
        <w:rPr>
          <w:rFonts w:asciiTheme="majorHAnsi" w:hAnsiTheme="majorHAnsi"/>
        </w:rPr>
        <w:t>IAM,</w:t>
      </w:r>
      <w:r w:rsidR="00943346">
        <w:rPr>
          <w:rFonts w:asciiTheme="majorHAnsi" w:hAnsiTheme="majorHAnsi"/>
        </w:rPr>
        <w:t xml:space="preserve"> ECS,</w:t>
      </w:r>
      <w:r w:rsidR="0032679D" w:rsidRPr="00295DB8">
        <w:rPr>
          <w:rFonts w:asciiTheme="majorHAnsi" w:hAnsiTheme="majorHAnsi"/>
        </w:rPr>
        <w:t xml:space="preserve"> </w:t>
      </w:r>
      <w:r w:rsidRPr="00295DB8">
        <w:rPr>
          <w:rFonts w:asciiTheme="majorHAnsi" w:hAnsiTheme="majorHAnsi"/>
        </w:rPr>
        <w:t>ECR,</w:t>
      </w:r>
      <w:r w:rsidR="0032679D" w:rsidRPr="00295DB8">
        <w:rPr>
          <w:rFonts w:asciiTheme="majorHAnsi" w:hAnsiTheme="majorHAnsi"/>
        </w:rPr>
        <w:t xml:space="preserve"> </w:t>
      </w:r>
      <w:r w:rsidRPr="00295DB8">
        <w:rPr>
          <w:rFonts w:asciiTheme="majorHAnsi" w:hAnsiTheme="majorHAnsi"/>
        </w:rPr>
        <w:t>EKS</w:t>
      </w:r>
      <w:bookmarkStart w:id="0" w:name="_GoBack"/>
      <w:bookmarkEnd w:id="0"/>
    </w:p>
    <w:p w:rsidR="00632031" w:rsidRPr="00295DB8" w:rsidRDefault="00FB6AF9" w:rsidP="0063203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295DB8">
        <w:rPr>
          <w:rFonts w:asciiTheme="majorHAnsi" w:hAnsiTheme="majorHAnsi"/>
        </w:rPr>
        <w:t>Expertise in DevOps methodology and the respective tools</w:t>
      </w:r>
    </w:p>
    <w:p w:rsidR="00632031" w:rsidRPr="00295DB8" w:rsidRDefault="00632031" w:rsidP="00632031">
      <w:pPr>
        <w:rPr>
          <w:rFonts w:asciiTheme="majorHAnsi" w:hAnsiTheme="majorHAnsi"/>
          <w:b/>
          <w:color w:val="000000" w:themeColor="text1"/>
        </w:rPr>
      </w:pPr>
    </w:p>
    <w:p w:rsidR="00632031" w:rsidRPr="00632031" w:rsidRDefault="00295DB8" w:rsidP="00632031">
      <w:pPr>
        <w:widowControl w:val="0"/>
        <w:autoSpaceDE w:val="0"/>
        <w:autoSpaceDN w:val="0"/>
        <w:spacing w:line="240" w:lineRule="auto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</w:pPr>
      <w:r w:rsidRPr="00AF555C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</w:rPr>
        <w:t>Technical Skills</w:t>
      </w:r>
    </w:p>
    <w:p w:rsidR="00632031" w:rsidRPr="00295DB8" w:rsidRDefault="00632031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>Operating Systems</w:t>
      </w: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 Windows, Linux</w:t>
      </w:r>
    </w:p>
    <w:p w:rsidR="00632031" w:rsidRPr="00295DB8" w:rsidRDefault="00632031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>Software Development</w:t>
      </w:r>
      <w:r w:rsidR="00AF555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>Tools</w:t>
      </w: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 PyCharm, IDLE</w:t>
      </w:r>
    </w:p>
    <w:p w:rsidR="00632031" w:rsidRPr="00295DB8" w:rsidRDefault="00632031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>Project Tracking Tool</w:t>
      </w: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 JIRA, Asana</w:t>
      </w:r>
    </w:p>
    <w:p w:rsidR="00632031" w:rsidRPr="00295DB8" w:rsidRDefault="00632031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>Language</w:t>
      </w:r>
      <w:r w:rsidRPr="00632031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 Python</w:t>
      </w:r>
    </w:p>
    <w:p w:rsidR="00632031" w:rsidRPr="00295DB8" w:rsidRDefault="00632031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32031">
        <w:rPr>
          <w:rFonts w:asciiTheme="majorHAnsi" w:eastAsia="Times New Roman" w:hAnsiTheme="majorHAnsi" w:cs="Times New Roman"/>
          <w:color w:val="auto"/>
          <w:sz w:val="24"/>
          <w:szCs w:val="24"/>
        </w:rPr>
        <w:t>Cloud Platforms</w:t>
      </w:r>
      <w:r w:rsidRPr="00632031">
        <w:rPr>
          <w:rFonts w:asciiTheme="majorHAnsi" w:eastAsia="Times New Roman" w:hAnsiTheme="majorHAnsi" w:cs="Times New Roman"/>
          <w:color w:val="auto"/>
          <w:sz w:val="24"/>
          <w:szCs w:val="24"/>
        </w:rPr>
        <w:tab/>
        <w:t>: Amazon Web Services (AWS)</w:t>
      </w:r>
    </w:p>
    <w:p w:rsidR="00AF555C" w:rsidRDefault="00AF555C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>
        <w:rPr>
          <w:rFonts w:asciiTheme="majorHAnsi" w:eastAsia="Times New Roman" w:hAnsiTheme="majorHAnsi" w:cs="Times New Roman"/>
          <w:color w:val="auto"/>
          <w:sz w:val="24"/>
          <w:szCs w:val="24"/>
        </w:rPr>
        <w:t>Version Control Tools</w:t>
      </w:r>
      <w:r>
        <w:rPr>
          <w:rFonts w:asciiTheme="majorHAnsi" w:eastAsia="Times New Roman" w:hAnsiTheme="majorHAnsi" w:cs="Times New Roman"/>
          <w:color w:val="auto"/>
          <w:sz w:val="24"/>
          <w:szCs w:val="24"/>
        </w:rPr>
        <w:tab/>
        <w:t>: Git</w:t>
      </w:r>
    </w:p>
    <w:p w:rsidR="00632031" w:rsidRPr="00295DB8" w:rsidRDefault="00632031" w:rsidP="00632031">
      <w:pPr>
        <w:widowControl w:val="0"/>
        <w:tabs>
          <w:tab w:val="left" w:pos="3880"/>
        </w:tabs>
        <w:autoSpaceDE w:val="0"/>
        <w:autoSpaceDN w:val="0"/>
        <w:spacing w:before="37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>DevOps Tools</w:t>
      </w:r>
      <w:r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 xml:space="preserve"> </w:t>
      </w:r>
      <w:r w:rsidR="00295DB8"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ab/>
      </w:r>
      <w:r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>:</w:t>
      </w:r>
      <w:r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 xml:space="preserve"> </w:t>
      </w:r>
      <w:r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>Docker, Jenkins</w:t>
      </w:r>
      <w:r w:rsidR="00295DB8" w:rsidRPr="00295DB8">
        <w:rPr>
          <w:rFonts w:asciiTheme="majorHAnsi" w:eastAsia="Times New Roman" w:hAnsiTheme="majorHAnsi" w:cs="Times New Roman"/>
          <w:color w:val="auto"/>
          <w:sz w:val="24"/>
          <w:szCs w:val="24"/>
        </w:rPr>
        <w:t>, Grafana, Terraform, SonarQube</w:t>
      </w:r>
    </w:p>
    <w:sdt>
      <w:sdtPr>
        <w:id w:val="1482146"/>
        <w:placeholder>
          <w:docPart w:val="87B1EFE2AD3C4534B927660057F4443B"/>
        </w:placeholder>
        <w:temporary/>
        <w:showingPlcHdr/>
        <w15:appearance w15:val="hidden"/>
      </w:sdtPr>
      <w:sdtEndPr/>
      <w:sdtContent>
        <w:p w:rsidR="006B6F0C" w:rsidRPr="00295DB8" w:rsidRDefault="005D3EC3">
          <w:pPr>
            <w:pStyle w:val="Heading1"/>
          </w:pPr>
          <w:r w:rsidRPr="00AF555C">
            <w:rPr>
              <w:sz w:val="28"/>
              <w:szCs w:val="28"/>
            </w:rPr>
            <w:t>Experience</w:t>
          </w:r>
        </w:p>
      </w:sdtContent>
    </w:sdt>
    <w:p w:rsidR="006B6F0C" w:rsidRPr="00295DB8" w:rsidRDefault="005C2967" w:rsidP="00F732A4">
      <w:pPr>
        <w:rPr>
          <w:rFonts w:asciiTheme="majorHAnsi" w:hAnsiTheme="majorHAnsi"/>
          <w:color w:val="4F81BD" w:themeColor="accent1"/>
        </w:rPr>
      </w:pPr>
      <w:r w:rsidRPr="00295DB8">
        <w:rPr>
          <w:rFonts w:asciiTheme="majorHAnsi" w:hAnsiTheme="majorHAnsi"/>
          <w:color w:val="4F81BD" w:themeColor="accent1"/>
        </w:rPr>
        <w:t>Infinitude IT Solutions, Hyderabad</w:t>
      </w:r>
      <w:r w:rsidR="00F732A4" w:rsidRPr="00295DB8">
        <w:rPr>
          <w:rFonts w:asciiTheme="majorHAnsi" w:hAnsiTheme="majorHAnsi"/>
          <w:color w:val="4F81BD" w:themeColor="accent1"/>
        </w:rPr>
        <w:t xml:space="preserve"> </w:t>
      </w:r>
      <w:r w:rsidR="00F732A4" w:rsidRPr="00295DB8">
        <w:rPr>
          <w:rFonts w:asciiTheme="majorHAnsi" w:hAnsiTheme="majorHAnsi"/>
          <w:color w:val="4F81BD" w:themeColor="accent1"/>
        </w:rPr>
        <w:br/>
      </w:r>
      <w:r w:rsidR="00F732A4" w:rsidRPr="00295DB8">
        <w:rPr>
          <w:rFonts w:asciiTheme="majorHAnsi" w:hAnsiTheme="majorHAnsi"/>
          <w:color w:val="4F81BD" w:themeColor="accent1"/>
        </w:rPr>
        <w:t>DevOps Engineer</w:t>
      </w:r>
    </w:p>
    <w:p w:rsidR="005C2967" w:rsidRPr="00295DB8" w:rsidRDefault="005C2967" w:rsidP="005C2967">
      <w:pPr>
        <w:rPr>
          <w:rFonts w:asciiTheme="majorHAnsi" w:hAnsiTheme="majorHAnsi"/>
        </w:rPr>
      </w:pPr>
      <w:r w:rsidRPr="00295DB8">
        <w:rPr>
          <w:rFonts w:asciiTheme="majorHAnsi" w:hAnsiTheme="majorHAnsi"/>
        </w:rPr>
        <w:t xml:space="preserve">June-2023 to Present </w:t>
      </w:r>
    </w:p>
    <w:p w:rsidR="00F732A4" w:rsidRPr="00295DB8" w:rsidRDefault="00F732A4" w:rsidP="005C2967">
      <w:pPr>
        <w:rPr>
          <w:rFonts w:asciiTheme="majorHAnsi" w:hAnsiTheme="majorHAnsi"/>
        </w:rPr>
      </w:pPr>
    </w:p>
    <w:p w:rsidR="00F732A4" w:rsidRPr="00295DB8" w:rsidRDefault="00F732A4" w:rsidP="005C2967">
      <w:pPr>
        <w:rPr>
          <w:rFonts w:asciiTheme="majorHAnsi" w:hAnsiTheme="majorHAnsi"/>
          <w:b/>
        </w:rPr>
      </w:pPr>
      <w:r w:rsidRPr="00295DB8">
        <w:rPr>
          <w:rFonts w:asciiTheme="majorHAnsi" w:hAnsiTheme="majorHAnsi"/>
          <w:b/>
        </w:rPr>
        <w:t>Project Name:</w:t>
      </w:r>
      <w:r w:rsidRPr="00295DB8">
        <w:rPr>
          <w:rFonts w:asciiTheme="majorHAnsi" w:hAnsiTheme="majorHAnsi"/>
        </w:rPr>
        <w:t xml:space="preserve"> </w:t>
      </w:r>
      <w:r w:rsidR="00DF1E02" w:rsidRPr="00295DB8">
        <w:rPr>
          <w:rFonts w:asciiTheme="majorHAnsi" w:hAnsiTheme="majorHAnsi"/>
        </w:rPr>
        <w:t>Infinitude ERP</w:t>
      </w:r>
      <w:r w:rsidR="00DF1E02" w:rsidRPr="00295DB8">
        <w:rPr>
          <w:rFonts w:asciiTheme="majorHAnsi" w:hAnsiTheme="majorHAnsi"/>
        </w:rPr>
        <w:br/>
      </w:r>
      <w:r w:rsidR="00DF1E02" w:rsidRPr="00295DB8">
        <w:rPr>
          <w:rFonts w:asciiTheme="majorHAnsi" w:hAnsiTheme="majorHAnsi"/>
          <w:b/>
        </w:rPr>
        <w:t xml:space="preserve">Roles &amp; Responsibilities: </w:t>
      </w:r>
    </w:p>
    <w:p w:rsidR="00DF1E02" w:rsidRPr="00295DB8" w:rsidRDefault="00EA3875" w:rsidP="00DF1E02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295DB8">
        <w:rPr>
          <w:rFonts w:asciiTheme="majorHAnsi" w:hAnsiTheme="majorHAnsi"/>
        </w:rPr>
        <w:t>Worked on</w:t>
      </w:r>
      <w:r w:rsidR="00AF3BB4" w:rsidRPr="00295DB8">
        <w:rPr>
          <w:rFonts w:asciiTheme="majorHAnsi" w:hAnsiTheme="majorHAnsi"/>
        </w:rPr>
        <w:t xml:space="preserve"> </w:t>
      </w:r>
      <w:proofErr w:type="spellStart"/>
      <w:r w:rsidR="00AF3BB4" w:rsidRPr="00295DB8">
        <w:rPr>
          <w:rFonts w:asciiTheme="majorHAnsi" w:hAnsiTheme="majorHAnsi"/>
        </w:rPr>
        <w:t>IaC</w:t>
      </w:r>
      <w:proofErr w:type="spellEnd"/>
      <w:r w:rsidR="00AF3BB4" w:rsidRPr="00295DB8">
        <w:rPr>
          <w:rFonts w:asciiTheme="majorHAnsi" w:hAnsiTheme="majorHAnsi"/>
        </w:rPr>
        <w:t xml:space="preserve"> tools such as Terraform to automate the provisioning and configuration of infrastructure for ERP systems</w:t>
      </w:r>
    </w:p>
    <w:p w:rsidR="005C2967" w:rsidRPr="00295DB8" w:rsidRDefault="00EA3875" w:rsidP="005C2967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295DB8">
        <w:rPr>
          <w:rFonts w:asciiTheme="majorHAnsi" w:hAnsiTheme="majorHAnsi"/>
        </w:rPr>
        <w:t>Define and monitor key performance indicators (KPIs) to ensure the application meets performance and availability targets</w:t>
      </w:r>
    </w:p>
    <w:p w:rsidR="0032679D" w:rsidRPr="00295DB8" w:rsidRDefault="0032679D" w:rsidP="005C2967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295DB8">
        <w:rPr>
          <w:rFonts w:asciiTheme="majorHAnsi" w:hAnsiTheme="majorHAnsi"/>
        </w:rPr>
        <w:t>Ability to troubleshoot and resolve technical issues efficiently</w:t>
      </w:r>
    </w:p>
    <w:p w:rsidR="0032679D" w:rsidRPr="00295DB8" w:rsidRDefault="0032679D" w:rsidP="005C2967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295DB8">
        <w:rPr>
          <w:rFonts w:asciiTheme="majorHAnsi" w:hAnsiTheme="majorHAnsi"/>
        </w:rPr>
        <w:t>Ensure automation tools and scripts are up-to-date and functional.</w:t>
      </w:r>
    </w:p>
    <w:p w:rsidR="0032679D" w:rsidRPr="00295DB8" w:rsidRDefault="0032679D" w:rsidP="0032679D">
      <w:pPr>
        <w:pStyle w:val="ListParagraph"/>
        <w:rPr>
          <w:rFonts w:asciiTheme="majorHAnsi" w:hAnsiTheme="majorHAnsi"/>
          <w:b/>
        </w:rPr>
      </w:pPr>
    </w:p>
    <w:p w:rsidR="005C2967" w:rsidRPr="00295DB8" w:rsidRDefault="005C2967" w:rsidP="00F732A4">
      <w:pPr>
        <w:pStyle w:val="Heading2"/>
      </w:pPr>
      <w:r w:rsidRPr="00295DB8">
        <w:lastRenderedPageBreak/>
        <w:t>Data Ignis Technologies, Bangalore</w:t>
      </w:r>
      <w:r w:rsidR="00F732A4" w:rsidRPr="00295DB8">
        <w:t xml:space="preserve"> </w:t>
      </w:r>
      <w:r w:rsidR="00F732A4" w:rsidRPr="00295DB8">
        <w:br/>
      </w:r>
      <w:r w:rsidRPr="00295DB8">
        <w:t>Junior DevOps Engineer</w:t>
      </w:r>
      <w:r w:rsidR="00F732A4" w:rsidRPr="00295DB8">
        <w:br/>
      </w:r>
      <w:r w:rsidR="00AF555C">
        <w:rPr>
          <w:color w:val="000000" w:themeColor="text1"/>
        </w:rPr>
        <w:t>Dec</w:t>
      </w:r>
      <w:r w:rsidR="00C42799">
        <w:rPr>
          <w:color w:val="000000" w:themeColor="text1"/>
        </w:rPr>
        <w:t>ember</w:t>
      </w:r>
      <w:r w:rsidR="00F732A4" w:rsidRPr="00295DB8">
        <w:rPr>
          <w:color w:val="000000" w:themeColor="text1"/>
        </w:rPr>
        <w:t>-2020 to June-2023</w:t>
      </w:r>
      <w:r w:rsidR="00F732A4" w:rsidRPr="00295DB8">
        <w:rPr>
          <w:color w:val="000000" w:themeColor="text1"/>
        </w:rPr>
        <w:br/>
      </w:r>
    </w:p>
    <w:p w:rsidR="005C2967" w:rsidRPr="00295DB8" w:rsidRDefault="005C2967" w:rsidP="005C2967">
      <w:pPr>
        <w:rPr>
          <w:rFonts w:asciiTheme="majorHAnsi" w:hAnsiTheme="majorHAnsi"/>
        </w:rPr>
      </w:pPr>
      <w:r w:rsidRPr="00295DB8">
        <w:rPr>
          <w:rFonts w:asciiTheme="majorHAnsi" w:hAnsiTheme="majorHAnsi"/>
          <w:b/>
        </w:rPr>
        <w:t>Project Name:</w:t>
      </w:r>
      <w:r w:rsidRPr="00295DB8">
        <w:rPr>
          <w:rFonts w:asciiTheme="majorHAnsi" w:hAnsiTheme="majorHAnsi"/>
        </w:rPr>
        <w:t xml:space="preserve"> Knight Bite Web Application </w:t>
      </w:r>
    </w:p>
    <w:p w:rsidR="005C2967" w:rsidRPr="00295DB8" w:rsidRDefault="005C2967" w:rsidP="005C2967">
      <w:pPr>
        <w:rPr>
          <w:rFonts w:asciiTheme="majorHAnsi" w:hAnsiTheme="majorHAnsi"/>
          <w:b/>
        </w:rPr>
      </w:pPr>
      <w:r w:rsidRPr="00295DB8">
        <w:rPr>
          <w:rFonts w:asciiTheme="majorHAnsi" w:hAnsiTheme="majorHAnsi"/>
          <w:b/>
        </w:rPr>
        <w:t xml:space="preserve">Roles &amp; Responsibilities: </w:t>
      </w:r>
    </w:p>
    <w:p w:rsidR="005C2967" w:rsidRPr="00295DB8" w:rsidRDefault="005C2967" w:rsidP="005C296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95DB8">
        <w:rPr>
          <w:rFonts w:asciiTheme="majorHAnsi" w:hAnsiTheme="majorHAnsi"/>
        </w:rPr>
        <w:t>I</w:t>
      </w:r>
      <w:r w:rsidRPr="00295DB8">
        <w:rPr>
          <w:rFonts w:asciiTheme="majorHAnsi" w:hAnsiTheme="majorHAnsi"/>
        </w:rPr>
        <w:t>mplemented a CI/CD pipeline using Jenkins</w:t>
      </w:r>
      <w:r w:rsidR="00DF1E02" w:rsidRPr="00295DB8">
        <w:rPr>
          <w:rFonts w:asciiTheme="majorHAnsi" w:hAnsiTheme="majorHAnsi"/>
        </w:rPr>
        <w:t xml:space="preserve"> and d</w:t>
      </w:r>
      <w:r w:rsidRPr="00295DB8">
        <w:rPr>
          <w:rFonts w:asciiTheme="majorHAnsi" w:hAnsiTheme="majorHAnsi"/>
        </w:rPr>
        <w:t>ocker to automate the build, test, and deployment processes for a web application</w:t>
      </w:r>
    </w:p>
    <w:p w:rsidR="00F732A4" w:rsidRPr="00295DB8" w:rsidRDefault="005C2967" w:rsidP="005C296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95DB8">
        <w:rPr>
          <w:rFonts w:asciiTheme="majorHAnsi" w:hAnsiTheme="majorHAnsi"/>
        </w:rPr>
        <w:t>Monitored system performance and provided recommendations for optimization, resulting in a 20% increase in application performance.</w:t>
      </w:r>
    </w:p>
    <w:p w:rsidR="00F732A4" w:rsidRPr="00295DB8" w:rsidRDefault="00F732A4" w:rsidP="005C296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95DB8">
        <w:rPr>
          <w:rFonts w:asciiTheme="majorHAnsi" w:hAnsiTheme="majorHAnsi"/>
        </w:rPr>
        <w:t xml:space="preserve">Developed </w:t>
      </w:r>
      <w:r w:rsidRPr="00295DB8">
        <w:rPr>
          <w:rFonts w:asciiTheme="majorHAnsi" w:hAnsiTheme="majorHAnsi"/>
        </w:rPr>
        <w:t>scripts and automation tasks to streamline build, test, and deployment workflows</w:t>
      </w:r>
    </w:p>
    <w:p w:rsidR="00331080" w:rsidRPr="00295DB8" w:rsidRDefault="00F732A4" w:rsidP="00295D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95DB8">
        <w:rPr>
          <w:rFonts w:asciiTheme="majorHAnsi" w:hAnsiTheme="majorHAnsi"/>
        </w:rPr>
        <w:t>Ensure the health and performance of containerized applications and troubleshoot issues</w:t>
      </w:r>
      <w:r w:rsidR="005C2967" w:rsidRPr="00295DB8">
        <w:rPr>
          <w:rFonts w:asciiTheme="majorHAnsi" w:hAnsiTheme="majorHAnsi"/>
        </w:rPr>
        <w:br/>
      </w:r>
    </w:p>
    <w:sdt>
      <w:sdtPr>
        <w:id w:val="1483710"/>
        <w:placeholder>
          <w:docPart w:val="8BDF82ED49E84F8786230FB7FE1D1978"/>
        </w:placeholder>
        <w:temporary/>
        <w:showingPlcHdr/>
        <w15:appearance w15:val="hidden"/>
      </w:sdtPr>
      <w:sdtEndPr/>
      <w:sdtContent>
        <w:p w:rsidR="006B6F0C" w:rsidRPr="00295DB8" w:rsidRDefault="005D3EC3">
          <w:pPr>
            <w:pStyle w:val="Heading1"/>
          </w:pPr>
          <w:r w:rsidRPr="00AF555C">
            <w:rPr>
              <w:sz w:val="28"/>
              <w:szCs w:val="28"/>
            </w:rPr>
            <w:t>Education</w:t>
          </w:r>
        </w:p>
      </w:sdtContent>
    </w:sdt>
    <w:tbl>
      <w:tblPr>
        <w:tblW w:w="9435" w:type="dxa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9"/>
        <w:gridCol w:w="2637"/>
        <w:gridCol w:w="2410"/>
        <w:gridCol w:w="1160"/>
        <w:gridCol w:w="1619"/>
      </w:tblGrid>
      <w:tr w:rsidR="00632031" w:rsidRPr="00295DB8" w:rsidTr="00AF555C">
        <w:trPr>
          <w:trHeight w:val="537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295DB8" w:rsidRDefault="00632031">
            <w:pPr>
              <w:spacing w:line="264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295DB8" w:rsidRDefault="00632031">
            <w:pPr>
              <w:spacing w:line="264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295DB8" w:rsidRDefault="00632031">
            <w:pPr>
              <w:spacing w:line="264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295DB8" w:rsidRDefault="00632031">
            <w:pPr>
              <w:spacing w:line="264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Year of</w:t>
            </w:r>
          </w:p>
          <w:p w:rsidR="00632031" w:rsidRPr="00295DB8" w:rsidRDefault="00632031">
            <w:pPr>
              <w:spacing w:line="252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295DB8" w:rsidRDefault="00632031">
            <w:pPr>
              <w:spacing w:line="264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Aggregate (</w:t>
            </w:r>
            <w:r w:rsidRPr="00295DB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%)</w:t>
            </w:r>
          </w:p>
        </w:tc>
      </w:tr>
      <w:tr w:rsidR="00632031" w:rsidRPr="00295DB8" w:rsidTr="00AF555C">
        <w:trPr>
          <w:trHeight w:val="537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line="264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B</w:t>
            </w:r>
            <w:r w:rsidR="00295DB8" w:rsidRPr="00AF555C">
              <w:rPr>
                <w:rFonts w:asciiTheme="majorHAnsi" w:eastAsia="Times New Roman" w:hAnsiTheme="majorHAnsi" w:cs="Times New Roman"/>
                <w:color w:val="000000"/>
              </w:rPr>
              <w:t>-</w:t>
            </w: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Tech (Mech</w:t>
            </w:r>
            <w:r w:rsidR="00295DB8" w:rsidRPr="00AF555C">
              <w:rPr>
                <w:rFonts w:asciiTheme="majorHAnsi" w:eastAsia="Times New Roman" w:hAnsiTheme="majorHAnsi" w:cs="Times New Roman"/>
                <w:color w:val="000000"/>
              </w:rPr>
              <w:t>anical</w:t>
            </w: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" w:line="252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 xml:space="preserve">Institute </w:t>
            </w: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o</w:t>
            </w: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f Aeronautical Engineering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31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 xml:space="preserve"> JNTU- Hyderabad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31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20</w:t>
            </w:r>
            <w:r w:rsidR="00295DB8" w:rsidRPr="00AF555C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31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60.48</w:t>
            </w:r>
          </w:p>
        </w:tc>
      </w:tr>
      <w:tr w:rsidR="00632031" w:rsidRPr="00295DB8" w:rsidTr="00AF555C">
        <w:trPr>
          <w:trHeight w:val="805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031" w:rsidRPr="00AF555C" w:rsidRDefault="00632031">
            <w:pPr>
              <w:spacing w:before="9"/>
              <w:rPr>
                <w:rFonts w:asciiTheme="majorHAnsi" w:eastAsia="Times New Roman" w:hAnsiTheme="majorHAnsi" w:cs="Times New Roman"/>
                <w:b/>
                <w:color w:val="000000"/>
              </w:rPr>
            </w:pPr>
          </w:p>
          <w:p w:rsidR="00632031" w:rsidRPr="00AF555C" w:rsidRDefault="0063203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Intermediate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Narayana Junior College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ind w:right="812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Board of Intermediate</w:t>
            </w:r>
          </w:p>
          <w:p w:rsidR="00632031" w:rsidRPr="00AF555C" w:rsidRDefault="00632031">
            <w:pPr>
              <w:spacing w:line="252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Education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031" w:rsidRPr="00AF555C" w:rsidRDefault="0063203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2015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031" w:rsidRPr="00AF555C" w:rsidRDefault="00632031">
            <w:pPr>
              <w:spacing w:before="9"/>
              <w:rPr>
                <w:rFonts w:asciiTheme="majorHAnsi" w:eastAsia="Times New Roman" w:hAnsiTheme="majorHAnsi" w:cs="Times New Roman"/>
                <w:b/>
                <w:color w:val="000000"/>
              </w:rPr>
            </w:pPr>
          </w:p>
          <w:p w:rsidR="00632031" w:rsidRPr="00AF555C" w:rsidRDefault="0063203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91.2</w:t>
            </w:r>
          </w:p>
        </w:tc>
      </w:tr>
      <w:tr w:rsidR="00632031" w:rsidRPr="00295DB8" w:rsidTr="00AF555C">
        <w:trPr>
          <w:trHeight w:val="537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31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SSC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line="252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AF555C">
              <w:rPr>
                <w:rFonts w:asciiTheme="majorHAnsi" w:eastAsia="Times New Roman" w:hAnsiTheme="majorHAnsi" w:cs="Times New Roman"/>
                <w:color w:val="000000"/>
              </w:rPr>
              <w:t>Bhas</w:t>
            </w: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yam</w:t>
            </w:r>
            <w:proofErr w:type="spellEnd"/>
            <w:r w:rsidRPr="00AF555C">
              <w:rPr>
                <w:rFonts w:asciiTheme="majorHAnsi" w:eastAsia="Times New Roman" w:hAnsiTheme="majorHAnsi" w:cs="Times New Roman"/>
                <w:color w:val="000000"/>
              </w:rPr>
              <w:t xml:space="preserve"> High School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line="264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Board of Secondary</w:t>
            </w:r>
          </w:p>
          <w:p w:rsidR="00632031" w:rsidRPr="00AF555C" w:rsidRDefault="00632031">
            <w:pPr>
              <w:spacing w:line="252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Education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31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2013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031" w:rsidRPr="00AF555C" w:rsidRDefault="00632031">
            <w:pPr>
              <w:spacing w:before="131"/>
              <w:rPr>
                <w:rFonts w:asciiTheme="majorHAnsi" w:eastAsia="Times New Roman" w:hAnsiTheme="majorHAnsi" w:cs="Times New Roman"/>
                <w:color w:val="000000"/>
              </w:rPr>
            </w:pPr>
            <w:r w:rsidRPr="00AF555C">
              <w:rPr>
                <w:rFonts w:asciiTheme="majorHAnsi" w:eastAsia="Times New Roman" w:hAnsiTheme="majorHAnsi" w:cs="Times New Roman"/>
                <w:color w:val="000000"/>
              </w:rPr>
              <w:t>8.3</w:t>
            </w:r>
          </w:p>
        </w:tc>
      </w:tr>
    </w:tbl>
    <w:p w:rsidR="00632031" w:rsidRPr="00295DB8" w:rsidRDefault="00632031">
      <w:pPr>
        <w:rPr>
          <w:rFonts w:asciiTheme="majorHAnsi" w:hAnsiTheme="majorHAnsi"/>
        </w:rPr>
      </w:pPr>
    </w:p>
    <w:p w:rsidR="00632031" w:rsidRPr="00295DB8" w:rsidRDefault="00632031" w:rsidP="00632031">
      <w:pPr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632031" w:rsidRPr="00AF555C" w:rsidRDefault="00295DB8" w:rsidP="00632031">
      <w:pPr>
        <w:pStyle w:val="Heading1"/>
        <w:spacing w:before="39"/>
        <w:rPr>
          <w:rFonts w:eastAsia="Times New Roman" w:cs="Times New Roman"/>
          <w:sz w:val="28"/>
          <w:szCs w:val="28"/>
        </w:rPr>
      </w:pPr>
      <w:r w:rsidRPr="00AF555C">
        <w:rPr>
          <w:sz w:val="28"/>
          <w:szCs w:val="28"/>
        </w:rPr>
        <w:t>Personal Details</w:t>
      </w:r>
    </w:p>
    <w:p w:rsidR="00632031" w:rsidRPr="00295DB8" w:rsidRDefault="00632031" w:rsidP="00632031">
      <w:pPr>
        <w:tabs>
          <w:tab w:val="left" w:pos="2970"/>
        </w:tabs>
        <w:spacing w:before="1"/>
        <w:ind w:right="-1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: </w:t>
      </w:r>
      <w:proofErr w:type="spellStart"/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Pattabhi</w:t>
      </w:r>
      <w:proofErr w:type="spellEnd"/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Rama Reddy </w:t>
      </w:r>
      <w:proofErr w:type="spellStart"/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Devarapalli</w:t>
      </w:r>
      <w:proofErr w:type="spellEnd"/>
    </w:p>
    <w:p w:rsidR="00632031" w:rsidRPr="00295DB8" w:rsidRDefault="00632031" w:rsidP="00632031">
      <w:pPr>
        <w:tabs>
          <w:tab w:val="left" w:pos="2970"/>
        </w:tabs>
        <w:spacing w:before="1"/>
        <w:ind w:right="-15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Father Name</w:t>
      </w: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: </w:t>
      </w:r>
      <w:proofErr w:type="spellStart"/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Ramanjan</w:t>
      </w:r>
      <w:proofErr w:type="spellEnd"/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Devarapalli</w:t>
      </w:r>
      <w:proofErr w:type="spellEnd"/>
    </w:p>
    <w:p w:rsidR="00632031" w:rsidRPr="00295DB8" w:rsidRDefault="00632031" w:rsidP="00632031">
      <w:pPr>
        <w:tabs>
          <w:tab w:val="left" w:pos="2970"/>
        </w:tabs>
        <w:spacing w:before="57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Marital Status</w:t>
      </w: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 Single</w:t>
      </w:r>
    </w:p>
    <w:p w:rsidR="00632031" w:rsidRPr="00295DB8" w:rsidRDefault="00632031" w:rsidP="00632031">
      <w:pPr>
        <w:tabs>
          <w:tab w:val="left" w:pos="2970"/>
        </w:tabs>
        <w:spacing w:before="134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Date of Birth</w:t>
      </w: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 14-02-1998</w:t>
      </w:r>
    </w:p>
    <w:p w:rsidR="00632031" w:rsidRPr="00295DB8" w:rsidRDefault="00632031" w:rsidP="00632031">
      <w:pPr>
        <w:tabs>
          <w:tab w:val="left" w:pos="2970"/>
          <w:tab w:val="left" w:pos="3187"/>
        </w:tabs>
        <w:spacing w:before="132" w:line="360" w:lineRule="auto"/>
        <w:ind w:right="187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Languages known</w:t>
      </w: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: English, Telugu, Hindi </w:t>
      </w:r>
    </w:p>
    <w:p w:rsidR="00632031" w:rsidRPr="00295DB8" w:rsidRDefault="00632031" w:rsidP="00632031">
      <w:pPr>
        <w:tabs>
          <w:tab w:val="left" w:pos="2970"/>
          <w:tab w:val="left" w:pos="3187"/>
        </w:tabs>
        <w:spacing w:before="132" w:line="360" w:lineRule="auto"/>
        <w:ind w:left="3059" w:right="1870" w:hanging="297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>Address</w:t>
      </w:r>
      <w:r w:rsidRPr="00295DB8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:</w:t>
      </w:r>
      <w:r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 xml:space="preserve"> </w:t>
      </w:r>
      <w:proofErr w:type="spellStart"/>
      <w:proofErr w:type="gramStart"/>
      <w:r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F.No</w:t>
      </w:r>
      <w:proofErr w:type="spellEnd"/>
      <w:proofErr w:type="gramEnd"/>
      <w:r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: 401</w:t>
      </w:r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 xml:space="preserve">, </w:t>
      </w:r>
      <w:proofErr w:type="spellStart"/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Viswas</w:t>
      </w:r>
      <w:proofErr w:type="spellEnd"/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 xml:space="preserve"> </w:t>
      </w:r>
      <w:proofErr w:type="spellStart"/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Sree</w:t>
      </w:r>
      <w:proofErr w:type="spellEnd"/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 xml:space="preserve"> </w:t>
      </w:r>
      <w:proofErr w:type="spellStart"/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Lasya</w:t>
      </w:r>
      <w:proofErr w:type="spellEnd"/>
      <w:r w:rsidR="00295DB8"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 xml:space="preserve"> Residency, </w:t>
      </w:r>
      <w:r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Miyapur, Hyderabad</w:t>
      </w:r>
      <w:r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>,</w:t>
      </w:r>
      <w:r w:rsidRPr="00295DB8">
        <w:rPr>
          <w:rFonts w:asciiTheme="majorHAnsi" w:eastAsia="Times New Roman" w:hAnsiTheme="majorHAnsi" w:cs="Times New Roman"/>
          <w:color w:val="212121"/>
          <w:sz w:val="24"/>
          <w:szCs w:val="24"/>
          <w:highlight w:val="white"/>
        </w:rPr>
        <w:t xml:space="preserve"> Telangana - 500049</w:t>
      </w:r>
    </w:p>
    <w:p w:rsidR="00632031" w:rsidRPr="00295DB8" w:rsidRDefault="00632031">
      <w:pPr>
        <w:rPr>
          <w:rFonts w:asciiTheme="majorHAnsi" w:hAnsiTheme="majorHAnsi"/>
        </w:rPr>
      </w:pPr>
    </w:p>
    <w:sectPr w:rsidR="00632031" w:rsidRPr="00295DB8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EC3" w:rsidRDefault="005D3EC3">
      <w:pPr>
        <w:spacing w:line="240" w:lineRule="auto"/>
      </w:pPr>
      <w:r>
        <w:separator/>
      </w:r>
    </w:p>
  </w:endnote>
  <w:endnote w:type="continuationSeparator" w:id="0">
    <w:p w:rsidR="005D3EC3" w:rsidRDefault="005D3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6B6F0C" w:rsidRDefault="005D3E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EC3" w:rsidRDefault="005D3EC3">
      <w:pPr>
        <w:spacing w:line="240" w:lineRule="auto"/>
      </w:pPr>
      <w:r>
        <w:separator/>
      </w:r>
    </w:p>
  </w:footnote>
  <w:footnote w:type="continuationSeparator" w:id="0">
    <w:p w:rsidR="005D3EC3" w:rsidRDefault="005D3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0C" w:rsidRDefault="005D3EC3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639B9E7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:rsidR="006B6F0C" w:rsidRDefault="006B6F0C" w:rsidP="00AF555C">
    <w:pPr>
      <w:pStyle w:val="ContactInfo"/>
      <w:jc w:val="left"/>
    </w:pPr>
  </w:p>
  <w:p w:rsidR="006B6F0C" w:rsidRDefault="006B6F0C" w:rsidP="00AF555C">
    <w:pPr>
      <w:pStyle w:val="ContactInf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0C" w:rsidRPr="00AF555C" w:rsidRDefault="005D3EC3" w:rsidP="009523A1">
    <w:pPr>
      <w:tabs>
        <w:tab w:val="left" w:pos="6761"/>
      </w:tabs>
      <w:spacing w:before="135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9523A1">
      <w:rPr>
        <w:b/>
        <w:noProof/>
        <w:color w:val="C0504D" w:themeColor="accent2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6C74187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9523A1">
      <w:rPr>
        <w:rFonts w:ascii="Times New Roman" w:eastAsia="Times New Roman" w:hAnsi="Times New Roman" w:cs="Times New Roman"/>
        <w:b/>
        <w:color w:val="C0504D" w:themeColor="accent2"/>
        <w:sz w:val="24"/>
        <w:szCs w:val="24"/>
      </w:rPr>
      <w:t xml:space="preserve">                                                                                                      </w:t>
    </w:r>
    <w:proofErr w:type="spellStart"/>
    <w:r w:rsidR="009523A1" w:rsidRPr="00AF555C">
      <w:rPr>
        <w:rFonts w:ascii="Times New Roman" w:eastAsia="Times New Roman" w:hAnsi="Times New Roman" w:cs="Times New Roman"/>
        <w:b/>
        <w:color w:val="C0504D" w:themeColor="accent2"/>
        <w:sz w:val="24"/>
        <w:szCs w:val="24"/>
      </w:rPr>
      <w:t>Pattabhi</w:t>
    </w:r>
    <w:proofErr w:type="spellEnd"/>
    <w:r w:rsidR="009523A1" w:rsidRPr="00AF555C">
      <w:rPr>
        <w:rFonts w:ascii="Times New Roman" w:eastAsia="Times New Roman" w:hAnsi="Times New Roman" w:cs="Times New Roman"/>
        <w:b/>
        <w:color w:val="C0504D" w:themeColor="accent2"/>
        <w:sz w:val="24"/>
        <w:szCs w:val="24"/>
      </w:rPr>
      <w:t xml:space="preserve"> Rama Reddy </w:t>
    </w:r>
    <w:proofErr w:type="spellStart"/>
    <w:r w:rsidR="009523A1" w:rsidRPr="00AF555C">
      <w:rPr>
        <w:rFonts w:ascii="Times New Roman" w:eastAsia="Times New Roman" w:hAnsi="Times New Roman" w:cs="Times New Roman"/>
        <w:b/>
        <w:color w:val="C0504D" w:themeColor="accent2"/>
        <w:sz w:val="24"/>
        <w:szCs w:val="24"/>
      </w:rPr>
      <w:t>Devarapalli</w:t>
    </w:r>
    <w:proofErr w:type="spellEnd"/>
  </w:p>
  <w:p w:rsidR="009523A1" w:rsidRDefault="009523A1" w:rsidP="009523A1">
    <w:pPr>
      <w:tabs>
        <w:tab w:val="left" w:pos="6761"/>
      </w:tabs>
      <w:spacing w:before="135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Email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: pattabhiram1402.d@gmail.com</w:t>
    </w:r>
  </w:p>
  <w:p w:rsidR="009523A1" w:rsidRDefault="009523A1" w:rsidP="009523A1">
    <w:pPr>
      <w:tabs>
        <w:tab w:val="left" w:pos="6761"/>
      </w:tabs>
      <w:spacing w:before="135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Mobile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: 9100153671</w:t>
    </w:r>
  </w:p>
  <w:p w:rsidR="00943346" w:rsidRDefault="00943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70"/>
    <w:multiLevelType w:val="multilevel"/>
    <w:tmpl w:val="9F1C688C"/>
    <w:lvl w:ilvl="0">
      <w:numFmt w:val="bullet"/>
      <w:lvlText w:val="•"/>
      <w:lvlJc w:val="left"/>
      <w:pPr>
        <w:ind w:left="100" w:hanging="469"/>
      </w:pPr>
      <w:rPr>
        <w:rFonts w:ascii="Trebuchet MS" w:eastAsia="Trebuchet MS" w:hAnsi="Trebuchet MS" w:cs="Trebuchet MS"/>
        <w:sz w:val="22"/>
        <w:szCs w:val="22"/>
      </w:rPr>
    </w:lvl>
    <w:lvl w:ilvl="1">
      <w:numFmt w:val="bullet"/>
      <w:lvlText w:val="•"/>
      <w:lvlJc w:val="left"/>
      <w:pPr>
        <w:ind w:left="638" w:hanging="408"/>
      </w:pPr>
      <w:rPr>
        <w:rFonts w:ascii="Arial" w:eastAsia="Arial" w:hAnsi="Arial" w:cs="Arial"/>
        <w:color w:val="000009"/>
        <w:sz w:val="24"/>
        <w:szCs w:val="24"/>
      </w:rPr>
    </w:lvl>
    <w:lvl w:ilvl="2">
      <w:numFmt w:val="bullet"/>
      <w:lvlText w:val="•"/>
      <w:lvlJc w:val="left"/>
      <w:pPr>
        <w:ind w:left="1686" w:hanging="408"/>
      </w:pPr>
    </w:lvl>
    <w:lvl w:ilvl="3">
      <w:numFmt w:val="bullet"/>
      <w:lvlText w:val="•"/>
      <w:lvlJc w:val="left"/>
      <w:pPr>
        <w:ind w:left="2733" w:hanging="408"/>
      </w:pPr>
    </w:lvl>
    <w:lvl w:ilvl="4">
      <w:numFmt w:val="bullet"/>
      <w:lvlText w:val="•"/>
      <w:lvlJc w:val="left"/>
      <w:pPr>
        <w:ind w:left="3780" w:hanging="408"/>
      </w:pPr>
    </w:lvl>
    <w:lvl w:ilvl="5">
      <w:numFmt w:val="bullet"/>
      <w:lvlText w:val="•"/>
      <w:lvlJc w:val="left"/>
      <w:pPr>
        <w:ind w:left="4826" w:hanging="408"/>
      </w:pPr>
    </w:lvl>
    <w:lvl w:ilvl="6">
      <w:numFmt w:val="bullet"/>
      <w:lvlText w:val="•"/>
      <w:lvlJc w:val="left"/>
      <w:pPr>
        <w:ind w:left="5873" w:hanging="408"/>
      </w:pPr>
    </w:lvl>
    <w:lvl w:ilvl="7">
      <w:numFmt w:val="bullet"/>
      <w:lvlText w:val="•"/>
      <w:lvlJc w:val="left"/>
      <w:pPr>
        <w:ind w:left="6920" w:hanging="408"/>
      </w:pPr>
    </w:lvl>
    <w:lvl w:ilvl="8">
      <w:numFmt w:val="bullet"/>
      <w:lvlText w:val="•"/>
      <w:lvlJc w:val="left"/>
      <w:pPr>
        <w:ind w:left="7966" w:hanging="407"/>
      </w:p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31B2"/>
    <w:multiLevelType w:val="multilevel"/>
    <w:tmpl w:val="6C70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2379C"/>
    <w:multiLevelType w:val="hybridMultilevel"/>
    <w:tmpl w:val="1A8A8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0296B"/>
    <w:multiLevelType w:val="multilevel"/>
    <w:tmpl w:val="51D2638C"/>
    <w:lvl w:ilvl="0">
      <w:numFmt w:val="bullet"/>
      <w:lvlText w:val="•"/>
      <w:lvlJc w:val="left"/>
      <w:pPr>
        <w:ind w:left="638" w:hanging="358"/>
      </w:pPr>
      <w:rPr>
        <w:rFonts w:ascii="Arial" w:eastAsia="Arial" w:hAnsi="Arial" w:cs="Arial"/>
        <w:color w:val="000009"/>
        <w:sz w:val="24"/>
        <w:szCs w:val="24"/>
      </w:rPr>
    </w:lvl>
    <w:lvl w:ilvl="1">
      <w:numFmt w:val="bullet"/>
      <w:lvlText w:val="•"/>
      <w:lvlJc w:val="left"/>
      <w:pPr>
        <w:ind w:left="1000" w:hanging="360"/>
      </w:pPr>
      <w:rPr>
        <w:rFonts w:ascii="Arial" w:eastAsia="Arial" w:hAnsi="Arial" w:cs="Arial"/>
        <w:sz w:val="22"/>
        <w:szCs w:val="22"/>
      </w:rPr>
    </w:lvl>
    <w:lvl w:ilvl="2">
      <w:numFmt w:val="bullet"/>
      <w:lvlText w:val="•"/>
      <w:lvlJc w:val="left"/>
      <w:pPr>
        <w:ind w:left="1000" w:hanging="360"/>
      </w:pPr>
    </w:lvl>
    <w:lvl w:ilvl="3">
      <w:numFmt w:val="bullet"/>
      <w:lvlText w:val="•"/>
      <w:lvlJc w:val="left"/>
      <w:pPr>
        <w:ind w:left="2132" w:hanging="360"/>
      </w:pPr>
    </w:lvl>
    <w:lvl w:ilvl="4">
      <w:numFmt w:val="bullet"/>
      <w:lvlText w:val="•"/>
      <w:lvlJc w:val="left"/>
      <w:pPr>
        <w:ind w:left="3265" w:hanging="360"/>
      </w:pPr>
    </w:lvl>
    <w:lvl w:ilvl="5">
      <w:numFmt w:val="bullet"/>
      <w:lvlText w:val="•"/>
      <w:lvlJc w:val="left"/>
      <w:pPr>
        <w:ind w:left="4397" w:hanging="360"/>
      </w:pPr>
    </w:lvl>
    <w:lvl w:ilvl="6">
      <w:numFmt w:val="bullet"/>
      <w:lvlText w:val="•"/>
      <w:lvlJc w:val="left"/>
      <w:pPr>
        <w:ind w:left="5530" w:hanging="360"/>
      </w:pPr>
    </w:lvl>
    <w:lvl w:ilvl="7">
      <w:numFmt w:val="bullet"/>
      <w:lvlText w:val="•"/>
      <w:lvlJc w:val="left"/>
      <w:pPr>
        <w:ind w:left="6662" w:hanging="360"/>
      </w:pPr>
    </w:lvl>
    <w:lvl w:ilvl="8">
      <w:numFmt w:val="bullet"/>
      <w:lvlText w:val="•"/>
      <w:lvlJc w:val="left"/>
      <w:pPr>
        <w:ind w:left="7795" w:hanging="360"/>
      </w:pPr>
    </w:lvl>
  </w:abstractNum>
  <w:abstractNum w:abstractNumId="6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04955"/>
    <w:multiLevelType w:val="multilevel"/>
    <w:tmpl w:val="F26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2F0187"/>
    <w:multiLevelType w:val="multilevel"/>
    <w:tmpl w:val="93D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2E725A"/>
    <w:multiLevelType w:val="multilevel"/>
    <w:tmpl w:val="57CA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EC537E"/>
    <w:multiLevelType w:val="hybridMultilevel"/>
    <w:tmpl w:val="A7004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E1327"/>
    <w:multiLevelType w:val="hybridMultilevel"/>
    <w:tmpl w:val="CB34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11"/>
  </w:num>
  <w:num w:numId="6">
    <w:abstractNumId w:val="10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A1"/>
    <w:rsid w:val="000C5CB3"/>
    <w:rsid w:val="00295DB8"/>
    <w:rsid w:val="0032679D"/>
    <w:rsid w:val="00331080"/>
    <w:rsid w:val="005C2967"/>
    <w:rsid w:val="005D3EC3"/>
    <w:rsid w:val="005E5476"/>
    <w:rsid w:val="00632031"/>
    <w:rsid w:val="006B6F0C"/>
    <w:rsid w:val="00904A51"/>
    <w:rsid w:val="00943346"/>
    <w:rsid w:val="009523A1"/>
    <w:rsid w:val="00AF3BB4"/>
    <w:rsid w:val="00AF555C"/>
    <w:rsid w:val="00C42799"/>
    <w:rsid w:val="00DF1E02"/>
    <w:rsid w:val="00EA3875"/>
    <w:rsid w:val="00F732A4"/>
    <w:rsid w:val="00F950C6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FEB1"/>
  <w15:docId w15:val="{9A740409-ABAF-4162-A10A-51AF44F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5C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B1EFE2AD3C4534B927660057F44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A8A5-9B65-4788-9614-F942DCD8AF6E}"/>
      </w:docPartPr>
      <w:docPartBody>
        <w:p w:rsidR="00000000" w:rsidRDefault="0065308E">
          <w:pPr>
            <w:pStyle w:val="87B1EFE2AD3C4534B927660057F4443B"/>
          </w:pPr>
          <w:r>
            <w:t>Experience</w:t>
          </w:r>
        </w:p>
      </w:docPartBody>
    </w:docPart>
    <w:docPart>
      <w:docPartPr>
        <w:name w:val="8BDF82ED49E84F8786230FB7FE1D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12715-D7D3-4BCC-92F5-A511F9548D9B}"/>
      </w:docPartPr>
      <w:docPartBody>
        <w:p w:rsidR="00000000" w:rsidRDefault="0065308E">
          <w:pPr>
            <w:pStyle w:val="8BDF82ED49E84F8786230FB7FE1D197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E"/>
    <w:rsid w:val="006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6192ABDA346D88312434A34A33520">
    <w:name w:val="3316192ABDA346D88312434A34A33520"/>
  </w:style>
  <w:style w:type="paragraph" w:customStyle="1" w:styleId="33AAC4E3D5BF44D7A1570B5280C9917C">
    <w:name w:val="33AAC4E3D5BF44D7A1570B5280C9917C"/>
  </w:style>
  <w:style w:type="paragraph" w:customStyle="1" w:styleId="87B1EFE2AD3C4534B927660057F4443B">
    <w:name w:val="87B1EFE2AD3C4534B927660057F4443B"/>
  </w:style>
  <w:style w:type="paragraph" w:customStyle="1" w:styleId="0994C4A163FF4EB89A5C26FE1A3DC3A1">
    <w:name w:val="0994C4A163FF4EB89A5C26FE1A3DC3A1"/>
  </w:style>
  <w:style w:type="paragraph" w:customStyle="1" w:styleId="23616813AB934A0FB534796A69A5DC05">
    <w:name w:val="23616813AB934A0FB534796A69A5DC05"/>
  </w:style>
  <w:style w:type="paragraph" w:customStyle="1" w:styleId="D49C3D915A384A188403A251A8D78F5D">
    <w:name w:val="D49C3D915A384A188403A251A8D78F5D"/>
  </w:style>
  <w:style w:type="paragraph" w:customStyle="1" w:styleId="954627A7C67B453D94F683CCBF01E6A4">
    <w:name w:val="954627A7C67B453D94F683CCBF01E6A4"/>
  </w:style>
  <w:style w:type="paragraph" w:customStyle="1" w:styleId="D69D42B56B2647F49D976DBE68531081">
    <w:name w:val="D69D42B56B2647F49D976DBE68531081"/>
  </w:style>
  <w:style w:type="paragraph" w:customStyle="1" w:styleId="F6180904EE0C41D9BAA621594A08C0BC">
    <w:name w:val="F6180904EE0C41D9BAA621594A08C0BC"/>
  </w:style>
  <w:style w:type="paragraph" w:customStyle="1" w:styleId="8BDF82ED49E84F8786230FB7FE1D1978">
    <w:name w:val="8BDF82ED49E84F8786230FB7FE1D1978"/>
  </w:style>
  <w:style w:type="paragraph" w:customStyle="1" w:styleId="BD6C4B19C24340E48F0D92F7974CD617">
    <w:name w:val="BD6C4B19C24340E48F0D92F7974CD617"/>
  </w:style>
  <w:style w:type="paragraph" w:customStyle="1" w:styleId="88B356E7E44C4E09AC18C6A2C3D41A4F">
    <w:name w:val="88B356E7E44C4E09AC18C6A2C3D41A4F"/>
  </w:style>
  <w:style w:type="paragraph" w:customStyle="1" w:styleId="895DE584AF174A45996875C976AA61D9">
    <w:name w:val="895DE584AF174A45996875C976AA61D9"/>
  </w:style>
  <w:style w:type="paragraph" w:customStyle="1" w:styleId="BEBBABB9E1244B79B9471AD021EAB21E">
    <w:name w:val="BEBBABB9E1244B79B9471AD021EAB21E"/>
  </w:style>
  <w:style w:type="paragraph" w:customStyle="1" w:styleId="59B761B744304DB1A2257EA129C7756F">
    <w:name w:val="59B761B744304DB1A2257EA129C7756F"/>
  </w:style>
  <w:style w:type="paragraph" w:customStyle="1" w:styleId="521AD129C7EA48B5ABA7E5EACC1CE20C">
    <w:name w:val="521AD129C7EA48B5ABA7E5EACC1CE20C"/>
  </w:style>
  <w:style w:type="paragraph" w:customStyle="1" w:styleId="B55807CDBC364FA3ABD3A84299134CCE">
    <w:name w:val="B55807CDBC364FA3ABD3A84299134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57C4-C9EC-428B-B98D-198F5526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203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4</cp:revision>
  <dcterms:created xsi:type="dcterms:W3CDTF">2024-06-06T04:25:00Z</dcterms:created>
  <dcterms:modified xsi:type="dcterms:W3CDTF">2024-06-06T07:53:00Z</dcterms:modified>
  <cp:version/>
</cp:coreProperties>
</file>